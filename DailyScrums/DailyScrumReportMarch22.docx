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>Team:</w:t>
        <w:tab/>
        <w:tab/>
        <w:t>Waterfall</w:t>
        <w:tab/>
        <w:tab/>
        <w:tab/>
        <w:tab/>
        <w:tab/>
        <w:t>Date: March 22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-405765</wp:posOffset>
                </wp:positionH>
                <wp:positionV relativeFrom="paragraph">
                  <wp:posOffset>2268220</wp:posOffset>
                </wp:positionV>
                <wp:extent cx="2319020" cy="6813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0" cy="68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88"/>
                                <w:szCs w:val="88"/>
                              </w:rPr>
                              <w:t>Andrew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-31.95pt;margin-top:178.6pt;width:182.5pt;height:5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88"/>
                          <w:szCs w:val="88"/>
                        </w:rPr>
                        <w:t>Andrew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-405765</wp:posOffset>
                </wp:positionH>
                <wp:positionV relativeFrom="paragraph">
                  <wp:posOffset>5324475</wp:posOffset>
                </wp:positionV>
                <wp:extent cx="2319020" cy="6813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0" cy="68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88"/>
                                <w:szCs w:val="88"/>
                              </w:rPr>
                              <w:t>Scott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-31.95pt;margin-top:419.25pt;width:182.5pt;height:5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88"/>
                          <w:szCs w:val="88"/>
                        </w:rPr>
                        <w:t>Scott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2103120</wp:posOffset>
                </wp:positionH>
                <wp:positionV relativeFrom="paragraph">
                  <wp:posOffset>2389505</wp:posOffset>
                </wp:positionV>
                <wp:extent cx="1821815" cy="3543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>Backend for the projects as well as back end for adding user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65.6pt;margin-top:188.15pt;width:143.35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>Backend for the projects as well as back end for adding user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6607810</wp:posOffset>
                </wp:positionH>
                <wp:positionV relativeFrom="paragraph">
                  <wp:posOffset>3890010</wp:posOffset>
                </wp:positionV>
                <wp:extent cx="1821815" cy="1701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 xml:space="preserve">Andrew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0.3pt;margin-top:306.3pt;width:143.3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 xml:space="preserve">Andrew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6556375</wp:posOffset>
                </wp:positionH>
                <wp:positionV relativeFrom="paragraph">
                  <wp:posOffset>2334260</wp:posOffset>
                </wp:positionV>
                <wp:extent cx="1821815" cy="72263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72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 xml:space="preserve">Having to potentially learn jquery to complete functionalities for the product backlog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6.25pt;margin-top:183.8pt;width:143.35pt;height:56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 xml:space="preserve">Having to potentially learn jquery to complete functionalities for the product backlog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2154555</wp:posOffset>
                </wp:positionH>
                <wp:positionV relativeFrom="paragraph">
                  <wp:posOffset>786765</wp:posOffset>
                </wp:positionV>
                <wp:extent cx="1821815" cy="35433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 xml:space="preserve">Worked on input forms and testing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69.65pt;margin-top:61.95pt;width:143.35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 xml:space="preserve">Worked on input forms and testing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4231005</wp:posOffset>
                </wp:positionH>
                <wp:positionV relativeFrom="paragraph">
                  <wp:posOffset>803275</wp:posOffset>
                </wp:positionV>
                <wp:extent cx="1821815" cy="17018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 xml:space="preserve">Create more test cases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33.15pt;margin-top:63.25pt;width:143.3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 xml:space="preserve">Create more test cases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6678930</wp:posOffset>
                </wp:positionH>
                <wp:positionV relativeFrom="paragraph">
                  <wp:posOffset>787400</wp:posOffset>
                </wp:positionV>
                <wp:extent cx="1821815" cy="17018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>Lack of database knowledg 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5.9pt;margin-top:62pt;width:143.3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>Lack of database knowledg 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</w:rPr>
        <w:t>Start time:</w:t>
        <w:tab/>
        <w:tab/>
        <w:t>10:25</w:t>
        <w:tab/>
        <w:tab/>
        <w:tab/>
        <w:tab/>
        <w:tab/>
        <w:t xml:space="preserve">End time: </w:t>
      </w:r>
      <w:r>
        <w:rPr>
          <w:b/>
          <w:sz w:val="32"/>
        </w:rPr>
        <w:t>10:40</w:t>
      </w:r>
    </w:p>
    <w:tbl>
      <w:tblPr>
        <w:tblStyle w:val="PlainTable1"/>
        <w:tblW w:w="14490" w:type="dxa"/>
        <w:jc w:val="left"/>
        <w:tblInd w:w="-64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70"/>
        <w:gridCol w:w="3299"/>
        <w:gridCol w:w="3660"/>
        <w:gridCol w:w="3660"/>
      </w:tblGrid>
      <w:tr>
        <w:trPr>
          <w:trHeight w:val="53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4729480</wp:posOffset>
                      </wp:positionH>
                      <wp:positionV relativeFrom="paragraph">
                        <wp:posOffset>3373755</wp:posOffset>
                      </wp:positionV>
                      <wp:extent cx="1821815" cy="354330"/>
                      <wp:effectExtent l="0" t="0" r="0" b="0"/>
                      <wp:wrapNone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240" cy="35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Create table for product backlog and sprint backlog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stroked="f" style="position:absolute;margin-left:372.4pt;margin-top:265.65pt;width:143.35pt;height:27.8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 xml:space="preserve">Create table for product backlog and sprint backlog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4864100</wp:posOffset>
                      </wp:positionH>
                      <wp:positionV relativeFrom="paragraph">
                        <wp:posOffset>1881505</wp:posOffset>
                      </wp:positionV>
                      <wp:extent cx="1821815" cy="354330"/>
                      <wp:effectExtent l="0" t="0" r="0" b="0"/>
                      <wp:wrapNone/>
                      <wp:docPr id="1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240" cy="35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  <w:sz w:val="22"/>
                                      <w:szCs w:val="22"/>
                                    </w:rPr>
                                    <w:t>Backend for backlog (“which is a pain in the butt”)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stroked="f" style="position:absolute;margin-left:383pt;margin-top:148.15pt;width:143.35pt;height:27.8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>Backend for backlog (“which is a pain in the butt”)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</w:rPr>
              <w:t>Member Name (indicate)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is getting in their way?</w:t>
            </w:r>
          </w:p>
        </w:tc>
      </w:tr>
      <w:tr>
        <w:trPr>
          <w:trHeight w:val="2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62865</wp:posOffset>
                      </wp:positionV>
                      <wp:extent cx="2319020" cy="681355"/>
                      <wp:effectExtent l="0" t="0" r="0" b="0"/>
                      <wp:wrapNone/>
                      <wp:docPr id="2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400" cy="680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  <w:sz w:val="88"/>
                                      <w:szCs w:val="88"/>
                                    </w:rPr>
                                    <w:t>Robert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stroked="f" style="position:absolute;margin-left:-0.2pt;margin-top:4.95pt;width:182.5pt;height:53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88"/>
                                <w:szCs w:val="88"/>
                              </w:rPr>
                              <w:t>Robert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2439035</wp:posOffset>
                      </wp:positionH>
                      <wp:positionV relativeFrom="paragraph">
                        <wp:posOffset>1769110</wp:posOffset>
                      </wp:positionV>
                      <wp:extent cx="1821815" cy="170180"/>
                      <wp:effectExtent l="0" t="0" r="0" b="0"/>
                      <wp:wrapNone/>
                      <wp:docPr id="2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240" cy="16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Continued work on frontend.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stroked="f" style="position:absolute;margin-left:192.05pt;margin-top:139.3pt;width:143.35pt;height:13.3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 xml:space="preserve">Continued work on frontend.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</w:rPr>
              <w:tab/>
              <w:t>YES</w:t>
              <w:tab/>
            </w:r>
          </w:p>
        </w:tc>
        <w:tc>
          <w:tcPr>
            <w:tcW w:w="329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417" w:hRule="atLeast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35560</wp:posOffset>
                      </wp:positionV>
                      <wp:extent cx="2319020" cy="681355"/>
                      <wp:effectExtent l="0" t="0" r="0" b="0"/>
                      <wp:wrapNone/>
                      <wp:docPr id="2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400" cy="680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  <w:sz w:val="88"/>
                                      <w:szCs w:val="88"/>
                                    </w:rPr>
                                    <w:t>Ocean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stroked="f" style="position:absolute;margin-left:-0.2pt;margin-top:2.8pt;width:182.5pt;height:53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88"/>
                                <w:szCs w:val="88"/>
                              </w:rPr>
                              <w:t>Ocean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898" w:hRule="atLeast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  <w:t>NO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27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CA7F073.dotm</Template>
  <TotalTime>20</TotalTime>
  <Application>LibreOffice/5.0.6.2$Linux_X86_64 LibreOffice_project/00$Build-2</Application>
  <Paragraphs>31</Paragraphs>
  <Company>CSB/SJU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2017-03-08T23:04:00Z</dcterms:created>
  <dc:creator>Rahal, Imad</dc:creator>
  <dc:language>en-US</dc:language>
  <dcterms:modified xsi:type="dcterms:W3CDTF">2017-03-28T10:20:29Z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CSB/SJU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