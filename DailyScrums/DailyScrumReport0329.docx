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7C09BC">
        <w:rPr>
          <w:b/>
          <w:sz w:val="32"/>
        </w:rPr>
        <w:t xml:space="preserve"> 03/29/2017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5h 20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C92043">
        <w:rPr>
          <w:b/>
          <w:sz w:val="32"/>
        </w:rPr>
        <w:t>5h 35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325239" w:rsidRDefault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Product backlog and sprint backlog column</w:t>
            </w:r>
            <w:r w:rsidR="00E735F7">
              <w:t xml:space="preserve"> (similar to GitHub project</w:t>
            </w:r>
            <w:bookmarkStart w:id="0" w:name="_GoBack"/>
            <w:bookmarkEnd w:id="0"/>
            <w:r w:rsidR="00E735F7">
              <w:t>)</w:t>
            </w:r>
            <w:r>
              <w:t xml:space="preserve"> in which items are movable </w:t>
            </w:r>
          </w:p>
        </w:tc>
        <w:tc>
          <w:tcPr>
            <w:tcW w:w="3660" w:type="dxa"/>
            <w:vAlign w:val="center"/>
          </w:tcPr>
          <w:p w:rsidR="00325239" w:rsidRDefault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Corporate with the data from backend</w:t>
            </w:r>
          </w:p>
        </w:tc>
        <w:tc>
          <w:tcPr>
            <w:tcW w:w="3660" w:type="dxa"/>
            <w:vAlign w:val="center"/>
          </w:tcPr>
          <w:p w:rsidR="00325239" w:rsidRDefault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is faster than the back end</w:t>
            </w: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7C09BC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C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Finished the backend for moving and adding to sprint column. </w:t>
            </w:r>
          </w:p>
        </w:tc>
        <w:tc>
          <w:tcPr>
            <w:tcW w:w="3660" w:type="dxa"/>
            <w:vAlign w:val="center"/>
          </w:tcPr>
          <w:p w:rsidR="00325239" w:rsidRDefault="00C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Want to look into implementing front end that Ocean created to make project menu look nicer and more user friendly. </w:t>
            </w:r>
          </w:p>
        </w:tc>
        <w:tc>
          <w:tcPr>
            <w:tcW w:w="3660" w:type="dxa"/>
            <w:vAlign w:val="center"/>
          </w:tcPr>
          <w:p w:rsidR="00325239" w:rsidRDefault="00C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Had some formatting issue with the mobile version. 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C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on Mobile and desktop. Found an error that only exists on mobile.</w:t>
            </w:r>
          </w:p>
        </w:tc>
        <w:tc>
          <w:tcPr>
            <w:tcW w:w="3660" w:type="dxa"/>
            <w:vAlign w:val="center"/>
          </w:tcPr>
          <w:p w:rsidR="00325239" w:rsidRDefault="00C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restrictions on our web host </w:t>
            </w:r>
          </w:p>
          <w:p w:rsidR="00C92043" w:rsidRDefault="00C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PHPUnit testing</w:t>
            </w:r>
          </w:p>
        </w:tc>
        <w:tc>
          <w:tcPr>
            <w:tcW w:w="3660" w:type="dxa"/>
            <w:vAlign w:val="center"/>
          </w:tcPr>
          <w:p w:rsidR="00325239" w:rsidRDefault="00C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host is blocked on school computers now</w:t>
            </w: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7C09BC" w:rsidP="00325239">
            <w:r>
              <w:t>Robert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C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on desktop and fixing scrum board on github</w:t>
            </w:r>
          </w:p>
        </w:tc>
        <w:tc>
          <w:tcPr>
            <w:tcW w:w="3660" w:type="dxa"/>
            <w:vAlign w:val="center"/>
          </w:tcPr>
          <w:p w:rsidR="00325239" w:rsidRDefault="00C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fixing scrum board. PHPUnit testing.</w:t>
            </w:r>
          </w:p>
        </w:tc>
        <w:tc>
          <w:tcPr>
            <w:tcW w:w="3660" w:type="dxa"/>
            <w:vAlign w:val="center"/>
          </w:tcPr>
          <w:p w:rsidR="00325239" w:rsidRDefault="00C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Scott’s problem  </w:t>
            </w: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7C09BC"/>
    <w:rsid w:val="00801FAA"/>
    <w:rsid w:val="009639B7"/>
    <w:rsid w:val="00C92043"/>
    <w:rsid w:val="00E735F7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D6A2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8AEF39F8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Duong Do</cp:lastModifiedBy>
  <cp:revision>3</cp:revision>
  <dcterms:created xsi:type="dcterms:W3CDTF">2017-03-29T22:39:00Z</dcterms:created>
  <dcterms:modified xsi:type="dcterms:W3CDTF">2017-03-30T16:09:00Z</dcterms:modified>
</cp:coreProperties>
</file>