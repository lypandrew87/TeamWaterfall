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Team: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>Waterfall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Date:</w:t>
      </w:r>
      <w:r w:rsidR="003D2B43">
        <w:rPr>
          <w:b/>
          <w:sz w:val="32"/>
        </w:rPr>
        <w:t xml:space="preserve"> 04/30</w:t>
      </w:r>
      <w:bookmarkStart w:id="0" w:name="_GoBack"/>
      <w:bookmarkEnd w:id="0"/>
      <w:r w:rsidR="007C09BC">
        <w:rPr>
          <w:b/>
          <w:sz w:val="32"/>
        </w:rPr>
        <w:t>/2017</w:t>
      </w:r>
    </w:p>
    <w:p w:rsidR="001311DC" w:rsidRPr="001311DC" w:rsidRDefault="001311DC" w:rsidP="001311DC">
      <w:pPr>
        <w:jc w:val="center"/>
        <w:rPr>
          <w:b/>
          <w:sz w:val="32"/>
        </w:rPr>
      </w:pPr>
      <w:r w:rsidRPr="001311DC">
        <w:rPr>
          <w:b/>
          <w:sz w:val="32"/>
        </w:rPr>
        <w:t>Start time:</w:t>
      </w:r>
      <w:r w:rsidRPr="001311DC">
        <w:rPr>
          <w:b/>
          <w:sz w:val="32"/>
        </w:rPr>
        <w:tab/>
      </w:r>
      <w:r w:rsidR="007C09BC">
        <w:rPr>
          <w:b/>
          <w:sz w:val="32"/>
        </w:rPr>
        <w:t xml:space="preserve"> </w:t>
      </w:r>
      <w:r w:rsidR="002D6D22">
        <w:rPr>
          <w:b/>
          <w:sz w:val="32"/>
        </w:rPr>
        <w:t>7h1</w:t>
      </w:r>
      <w:r w:rsidR="00E011C9">
        <w:rPr>
          <w:b/>
          <w:sz w:val="32"/>
        </w:rPr>
        <w:t>0</w:t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 w:rsidRPr="001311DC"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Pr="001311DC">
        <w:rPr>
          <w:b/>
          <w:sz w:val="32"/>
        </w:rPr>
        <w:t>End time:</w:t>
      </w:r>
      <w:r w:rsidR="007C09BC">
        <w:rPr>
          <w:b/>
          <w:sz w:val="32"/>
        </w:rPr>
        <w:t xml:space="preserve"> </w:t>
      </w:r>
      <w:r w:rsidR="002D6D22">
        <w:rPr>
          <w:b/>
          <w:sz w:val="32"/>
        </w:rPr>
        <w:t>7h2</w:t>
      </w:r>
      <w:r w:rsidR="00234DCF">
        <w:rPr>
          <w:b/>
          <w:sz w:val="32"/>
        </w:rPr>
        <w:t>5</w:t>
      </w:r>
    </w:p>
    <w:tbl>
      <w:tblPr>
        <w:tblStyle w:val="PlainTable1"/>
        <w:tblW w:w="14490" w:type="dxa"/>
        <w:tblInd w:w="-635" w:type="dxa"/>
        <w:tblLook w:val="04A0" w:firstRow="1" w:lastRow="0" w:firstColumn="1" w:lastColumn="0" w:noHBand="0" w:noVBand="1"/>
      </w:tblPr>
      <w:tblGrid>
        <w:gridCol w:w="3870"/>
        <w:gridCol w:w="3300"/>
        <w:gridCol w:w="3660"/>
        <w:gridCol w:w="3660"/>
      </w:tblGrid>
      <w:tr w:rsidR="00325239" w:rsidTr="00325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801FAA">
            <w:pPr>
              <w:jc w:val="center"/>
            </w:pPr>
            <w:r>
              <w:t>Member Name (indicate)</w:t>
            </w:r>
          </w:p>
        </w:tc>
        <w:tc>
          <w:tcPr>
            <w:tcW w:w="3300" w:type="dxa"/>
            <w:vAlign w:val="center"/>
          </w:tcPr>
          <w:p w:rsidR="00325239" w:rsidRPr="001311DC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1DC">
              <w:t>Summary of what was completed since last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801F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</w:t>
            </w:r>
            <w:r w:rsidRPr="001311DC">
              <w:t xml:space="preserve">hat </w:t>
            </w:r>
            <w:r w:rsidRPr="00801FAA">
              <w:t>is planned to be</w:t>
            </w:r>
            <w:r w:rsidRPr="001311DC">
              <w:t xml:space="preserve"> completed </w:t>
            </w:r>
            <w:r w:rsidRPr="00801FAA">
              <w:t>by next</w:t>
            </w:r>
            <w:r w:rsidRPr="001311DC">
              <w:t xml:space="preserve"> meeting</w:t>
            </w:r>
          </w:p>
        </w:tc>
        <w:tc>
          <w:tcPr>
            <w:tcW w:w="3660" w:type="dxa"/>
            <w:vAlign w:val="center"/>
          </w:tcPr>
          <w:p w:rsidR="00325239" w:rsidRPr="00801FAA" w:rsidRDefault="00325239" w:rsidP="00131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01FAA">
              <w:t>Summary of what is getting in their way?</w:t>
            </w: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Ocean</w:t>
            </w:r>
          </w:p>
          <w:p w:rsidR="00325239" w:rsidRDefault="00325239"/>
          <w:p w:rsidR="00325239" w:rsidRDefault="00325239"/>
          <w:p w:rsidR="00325239" w:rsidRDefault="00325239"/>
          <w:p w:rsidR="00325239" w:rsidRDefault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>
            <w:r>
              <w:t>Is Scrum Master?</w:t>
            </w:r>
            <w:r>
              <w:tab/>
            </w:r>
          </w:p>
          <w:p w:rsidR="00325239" w:rsidRDefault="007C09BC">
            <w:r>
              <w:tab/>
              <w:t>YES</w:t>
            </w:r>
          </w:p>
        </w:tc>
        <w:tc>
          <w:tcPr>
            <w:tcW w:w="3300" w:type="dxa"/>
            <w:vAlign w:val="center"/>
          </w:tcPr>
          <w:p w:rsidR="00234DCF" w:rsidRDefault="0028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17</w:t>
            </w:r>
          </w:p>
        </w:tc>
        <w:tc>
          <w:tcPr>
            <w:tcW w:w="3660" w:type="dxa"/>
            <w:vAlign w:val="center"/>
          </w:tcPr>
          <w:p w:rsidR="00325239" w:rsidRDefault="0028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325239">
        <w:trPr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325239" w:rsidP="00325239"/>
          <w:p w:rsidR="00325239" w:rsidRDefault="007C09BC" w:rsidP="00325239">
            <w:r>
              <w:t>Andrew</w:t>
            </w:r>
          </w:p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03406A" w:rsidRDefault="000F6DCE" w:rsidP="00034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325239" w:rsidRDefault="002823DD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17</w:t>
            </w:r>
          </w:p>
        </w:tc>
        <w:tc>
          <w:tcPr>
            <w:tcW w:w="3660" w:type="dxa"/>
            <w:vAlign w:val="center"/>
          </w:tcPr>
          <w:p w:rsidR="00325239" w:rsidRDefault="0028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239" w:rsidTr="00325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/>
          <w:p w:rsidR="00325239" w:rsidRDefault="007C09BC">
            <w:r>
              <w:t>Scott</w:t>
            </w:r>
          </w:p>
          <w:p w:rsidR="00325239" w:rsidRDefault="00325239"/>
          <w:p w:rsidR="00325239" w:rsidRDefault="00325239"/>
          <w:p w:rsidR="00325239" w:rsidRDefault="00325239" w:rsidP="00325239">
            <w:proofErr w:type="gramStart"/>
            <w:r>
              <w:t>Present fro</w:t>
            </w:r>
            <w:r w:rsidR="00E011C9">
              <w:t>m start to end of meeting?</w:t>
            </w:r>
            <w:proofErr w:type="gramEnd"/>
            <w:r w:rsidR="00E011C9">
              <w:t xml:space="preserve"> </w:t>
            </w:r>
            <w:r w:rsidR="00E011C9">
              <w:tab/>
            </w:r>
            <w:r w:rsidR="00E011C9">
              <w:tab/>
            </w:r>
            <w:r>
              <w:tab/>
            </w:r>
            <w:r w:rsidR="00E011C9">
              <w:t>NO</w:t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C92043" w:rsidRDefault="002823DD" w:rsidP="00234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on 18</w:t>
            </w:r>
          </w:p>
        </w:tc>
        <w:tc>
          <w:tcPr>
            <w:tcW w:w="3660" w:type="dxa"/>
            <w:vAlign w:val="center"/>
          </w:tcPr>
          <w:p w:rsidR="00C92043" w:rsidRDefault="00282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239" w:rsidTr="00F00E82">
        <w:trPr>
          <w:trHeight w:val="1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:rsidR="00325239" w:rsidRDefault="00325239" w:rsidP="00325239"/>
          <w:p w:rsidR="00325239" w:rsidRDefault="007C09BC" w:rsidP="00325239">
            <w:r>
              <w:t>Robert</w:t>
            </w:r>
          </w:p>
          <w:p w:rsidR="00325239" w:rsidRDefault="00325239" w:rsidP="00325239"/>
          <w:p w:rsidR="00325239" w:rsidRDefault="00325239" w:rsidP="00325239"/>
          <w:p w:rsidR="00325239" w:rsidRDefault="00325239" w:rsidP="00325239">
            <w:proofErr w:type="gramStart"/>
            <w:r>
              <w:t>Present from start to end of meeting?</w:t>
            </w:r>
            <w:proofErr w:type="gramEnd"/>
            <w:r>
              <w:t xml:space="preserve"> </w:t>
            </w:r>
            <w:r>
              <w:tab/>
            </w:r>
            <w:r>
              <w:tab/>
              <w:t>YES</w:t>
            </w:r>
            <w:r>
              <w:tab/>
            </w:r>
          </w:p>
          <w:p w:rsidR="00325239" w:rsidRDefault="00325239" w:rsidP="00325239">
            <w:r>
              <w:t>Is Scrum Master?</w:t>
            </w:r>
            <w:r>
              <w:tab/>
            </w:r>
          </w:p>
          <w:p w:rsidR="00325239" w:rsidRDefault="00325239" w:rsidP="007C09BC">
            <w:r>
              <w:tab/>
            </w:r>
            <w:r>
              <w:tab/>
              <w:t>NO</w:t>
            </w:r>
          </w:p>
        </w:tc>
        <w:tc>
          <w:tcPr>
            <w:tcW w:w="3300" w:type="dxa"/>
            <w:vAlign w:val="center"/>
          </w:tcPr>
          <w:p w:rsidR="00325239" w:rsidRDefault="002823DD" w:rsidP="00234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Working on 18</w:t>
            </w:r>
          </w:p>
        </w:tc>
        <w:tc>
          <w:tcPr>
            <w:tcW w:w="3660" w:type="dxa"/>
            <w:vAlign w:val="center"/>
          </w:tcPr>
          <w:p w:rsidR="00325239" w:rsidRDefault="0028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3660" w:type="dxa"/>
            <w:vAlign w:val="center"/>
          </w:tcPr>
          <w:p w:rsidR="00325239" w:rsidRDefault="00325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1FAA" w:rsidRDefault="00801FAA"/>
    <w:sectPr w:rsidR="00801FAA" w:rsidSect="00325239">
      <w:pgSz w:w="15840" w:h="12240" w:orient="landscape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D6532"/>
    <w:multiLevelType w:val="multilevel"/>
    <w:tmpl w:val="F84C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B7"/>
    <w:rsid w:val="0003406A"/>
    <w:rsid w:val="000869C4"/>
    <w:rsid w:val="000F6DCE"/>
    <w:rsid w:val="001311DC"/>
    <w:rsid w:val="001A7D42"/>
    <w:rsid w:val="00234DCF"/>
    <w:rsid w:val="00235A88"/>
    <w:rsid w:val="002823DD"/>
    <w:rsid w:val="002D6D22"/>
    <w:rsid w:val="00302655"/>
    <w:rsid w:val="00325239"/>
    <w:rsid w:val="003D2B43"/>
    <w:rsid w:val="003D3DB9"/>
    <w:rsid w:val="003F2012"/>
    <w:rsid w:val="006B01F3"/>
    <w:rsid w:val="007C09BC"/>
    <w:rsid w:val="00801FAA"/>
    <w:rsid w:val="00846607"/>
    <w:rsid w:val="008D4D0A"/>
    <w:rsid w:val="009639B7"/>
    <w:rsid w:val="00C92043"/>
    <w:rsid w:val="00E011C9"/>
    <w:rsid w:val="00F0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45FE"/>
  <w15:chartTrackingRefBased/>
  <w15:docId w15:val="{6C775340-D554-454F-82D3-2B461115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311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2A474A6B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CSB/SJU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Scott Jenniges</cp:lastModifiedBy>
  <cp:revision>3</cp:revision>
  <dcterms:created xsi:type="dcterms:W3CDTF">2017-05-01T00:17:00Z</dcterms:created>
  <dcterms:modified xsi:type="dcterms:W3CDTF">2017-05-01T00:18:00Z</dcterms:modified>
</cp:coreProperties>
</file>