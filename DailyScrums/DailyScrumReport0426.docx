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BE37D2">
        <w:rPr>
          <w:b/>
          <w:sz w:val="32"/>
        </w:rPr>
        <w:t xml:space="preserve"> 04/26</w:t>
      </w:r>
      <w:r w:rsidR="007C09BC">
        <w:rPr>
          <w:b/>
          <w:sz w:val="32"/>
        </w:rPr>
        <w:t>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 xml:space="preserve"> </w:t>
      </w:r>
      <w:r w:rsidR="00234DCF">
        <w:rPr>
          <w:b/>
          <w:sz w:val="32"/>
        </w:rPr>
        <w:t>7h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7C09BC">
        <w:rPr>
          <w:b/>
          <w:sz w:val="32"/>
        </w:rPr>
        <w:t xml:space="preserve"> </w:t>
      </w:r>
      <w:r w:rsidR="00234DCF">
        <w:rPr>
          <w:b/>
          <w:sz w:val="32"/>
        </w:rPr>
        <w:t>7h15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Ocean</w:t>
            </w:r>
          </w:p>
          <w:p w:rsidR="00325239" w:rsidRDefault="00325239"/>
          <w:p w:rsidR="00325239" w:rsidRDefault="00325239"/>
          <w:p w:rsidR="00325239" w:rsidRDefault="00325239"/>
          <w:p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7C09BC">
            <w:r>
              <w:tab/>
              <w:t>YES</w:t>
            </w:r>
          </w:p>
        </w:tc>
        <w:tc>
          <w:tcPr>
            <w:tcW w:w="3300" w:type="dxa"/>
            <w:vAlign w:val="center"/>
          </w:tcPr>
          <w:p w:rsidR="00234DCF" w:rsidRDefault="00DB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to work on user story 14.</w:t>
            </w:r>
          </w:p>
        </w:tc>
        <w:tc>
          <w:tcPr>
            <w:tcW w:w="3660" w:type="dxa"/>
            <w:vAlign w:val="center"/>
          </w:tcPr>
          <w:p w:rsidR="00325239" w:rsidRDefault="00DB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on 15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325239">
        <w:trPr>
          <w:trHeight w:val="2417"/>
        </w:trPr>
        <w:tc>
          <w:tcPr>
            <w:tcW w:w="3870" w:type="dxa"/>
            <w:vAlign w:val="center"/>
          </w:tcPr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  <w:p w:rsidR="00325239" w:rsidRDefault="007C09BC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Andrew</w:t>
            </w: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Is Scrum Master?</w:t>
            </w:r>
            <w:r>
              <w:tab/>
            </w:r>
          </w:p>
          <w:p w:rsidR="00325239" w:rsidRDefault="00325239" w:rsidP="007C09B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DB2C2A" w:rsidP="00234DCF">
            <w:r>
              <w:t>Create tasks for rest of the items on our backlog. Working on the other messaging functionality on user story 24 and 25 because it is similar to 12.</w:t>
            </w:r>
          </w:p>
        </w:tc>
        <w:tc>
          <w:tcPr>
            <w:tcW w:w="3660" w:type="dxa"/>
            <w:vAlign w:val="center"/>
          </w:tcPr>
          <w:p w:rsidR="00325239" w:rsidRDefault="00DB2C2A">
            <w:r>
              <w:t>Working on 15</w:t>
            </w:r>
          </w:p>
        </w:tc>
        <w:tc>
          <w:tcPr>
            <w:tcW w:w="3660" w:type="dxa"/>
            <w:vAlign w:val="center"/>
          </w:tcPr>
          <w:p w:rsidR="00325239" w:rsidRDefault="00325239"/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C92043" w:rsidRDefault="00DB2C2A" w:rsidP="002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to work on getting PO side working and split up the tasks only assigned to PO</w:t>
            </w:r>
          </w:p>
        </w:tc>
        <w:tc>
          <w:tcPr>
            <w:tcW w:w="3660" w:type="dxa"/>
            <w:vAlign w:val="center"/>
          </w:tcPr>
          <w:p w:rsidR="00C92043" w:rsidRDefault="00DB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on 16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7C09BC" w:rsidP="00325239">
            <w:r>
              <w:t>Robert</w:t>
            </w:r>
          </w:p>
          <w:p w:rsidR="00325239" w:rsidRDefault="00325239" w:rsidP="00325239"/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DB2C2A" w:rsidP="002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to work on testing the user story functionalities as they get done.</w:t>
            </w:r>
          </w:p>
        </w:tc>
        <w:tc>
          <w:tcPr>
            <w:tcW w:w="3660" w:type="dxa"/>
            <w:vAlign w:val="center"/>
          </w:tcPr>
          <w:p w:rsidR="00325239" w:rsidRDefault="00DB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 16</w:t>
            </w:r>
            <w:bookmarkStart w:id="0" w:name="_GoBack"/>
            <w:bookmarkEnd w:id="0"/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0F6DCE"/>
    <w:rsid w:val="001311DC"/>
    <w:rsid w:val="001A7D42"/>
    <w:rsid w:val="00234DCF"/>
    <w:rsid w:val="00302655"/>
    <w:rsid w:val="00325239"/>
    <w:rsid w:val="003D3DB9"/>
    <w:rsid w:val="006B01F3"/>
    <w:rsid w:val="007C09BC"/>
    <w:rsid w:val="00801FAA"/>
    <w:rsid w:val="00846607"/>
    <w:rsid w:val="009639B7"/>
    <w:rsid w:val="00BE37D2"/>
    <w:rsid w:val="00C85AEA"/>
    <w:rsid w:val="00C92043"/>
    <w:rsid w:val="00DB2C2A"/>
    <w:rsid w:val="00F00E82"/>
    <w:rsid w:val="00FB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16B0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57C4A55</Template>
  <TotalTime>19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Duong Do</cp:lastModifiedBy>
  <cp:revision>6</cp:revision>
  <dcterms:created xsi:type="dcterms:W3CDTF">2017-04-28T01:06:00Z</dcterms:created>
  <dcterms:modified xsi:type="dcterms:W3CDTF">2017-04-28T19:47:00Z</dcterms:modified>
</cp:coreProperties>
</file>