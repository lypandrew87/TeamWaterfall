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32"/>
        </w:rPr>
        <w:t>Team:</w:t>
        <w:tab/>
        <w:t>T</w:t>
      </w:r>
      <w:r>
        <w:rPr>
          <w:b/>
          <w:sz w:val="32"/>
        </w:rPr>
        <w:t>eam Waterfall</w:t>
      </w:r>
      <w:r>
        <w:rPr>
          <w:b/>
          <w:sz w:val="32"/>
        </w:rPr>
        <w:tab/>
        <w:tab/>
        <w:tab/>
        <w:tab/>
        <w:tab/>
        <w:tab/>
        <w:t xml:space="preserve">Date: </w:t>
      </w:r>
      <w:r>
        <w:rPr>
          <w:b/>
          <w:sz w:val="32"/>
        </w:rPr>
        <w:t>March 24</w:t>
      </w:r>
    </w:p>
    <w:p>
      <w:pPr>
        <w:pStyle w:val="Normal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2037715</wp:posOffset>
                </wp:positionH>
                <wp:positionV relativeFrom="paragraph">
                  <wp:posOffset>805180</wp:posOffset>
                </wp:positionV>
                <wp:extent cx="1993265" cy="129286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600" cy="129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Testing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stroked="f" style="position:absolute;margin-left:160.45pt;margin-top:63.4pt;width:156.85pt;height:101.7pt" type="shapetype_202">
                <v:textbox>
                  <w:txbxContent>
                    <w:p>
                      <w:pPr>
                        <w:rPr/>
                      </w:pPr>
                      <w:r>
                        <w:rPr>
                          <w:sz w:val="32"/>
                          <w:szCs w:val="32"/>
                        </w:rPr>
                        <w:t>Testing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4197985</wp:posOffset>
                </wp:positionH>
                <wp:positionV relativeFrom="paragraph">
                  <wp:posOffset>823595</wp:posOffset>
                </wp:positionV>
                <wp:extent cx="1993265" cy="129286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600" cy="129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Test suites 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Find errors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0.55pt;margin-top:64.85pt;width:156.85pt;height:101.7pt" type="shapetype_202">
                <v:textbox>
                  <w:txbxContent>
                    <w:p>
                      <w:pPr>
                        <w:rPr/>
                      </w:pPr>
                      <w:r>
                        <w:rPr>
                          <w:sz w:val="32"/>
                          <w:szCs w:val="32"/>
                        </w:rPr>
                        <w:t xml:space="preserve">Test suites 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32"/>
                          <w:szCs w:val="32"/>
                        </w:rPr>
                        <w:t>Find errors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4170045</wp:posOffset>
                </wp:positionH>
                <wp:positionV relativeFrom="paragraph">
                  <wp:posOffset>2347595</wp:posOffset>
                </wp:positionV>
                <wp:extent cx="1993265" cy="129286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600" cy="129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Backend for reordering product backlog functionality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8.35pt;margin-top:184.85pt;width:156.85pt;height:101.7pt" type="shapetype_202">
                <v:textbox>
                  <w:txbxContent>
                    <w:p>
                      <w:pPr>
                        <w:rPr/>
                      </w:pPr>
                      <w:r>
                        <w:rPr>
                          <w:sz w:val="32"/>
                          <w:szCs w:val="32"/>
                        </w:rPr>
                        <w:t xml:space="preserve">Backend for reordering product backlog functionality 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4153535</wp:posOffset>
                </wp:positionH>
                <wp:positionV relativeFrom="paragraph">
                  <wp:posOffset>5371465</wp:posOffset>
                </wp:positionV>
                <wp:extent cx="1993265" cy="129286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600" cy="129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Testing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Research best emojis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7.05pt;margin-top:422.95pt;width:156.85pt;height:101.7pt" type="shapetype_202">
                <v:textbox>
                  <w:txbxContent>
                    <w:p>
                      <w:pPr>
                        <w:rPr/>
                      </w:pPr>
                      <w:r>
                        <w:rPr>
                          <w:sz w:val="32"/>
                          <w:szCs w:val="32"/>
                        </w:rPr>
                        <w:t>Testing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32"/>
                          <w:szCs w:val="32"/>
                        </w:rPr>
                        <w:t>Research best emojis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6532880</wp:posOffset>
                </wp:positionH>
                <wp:positionV relativeFrom="paragraph">
                  <wp:posOffset>5379085</wp:posOffset>
                </wp:positionV>
                <wp:extent cx="1993265" cy="129286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600" cy="129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Missed last meeting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4pt;margin-top:423.55pt;width:156.85pt;height:101.7pt" type="shapetype_202">
                <v:textbox>
                  <w:txbxContent>
                    <w:p>
                      <w:pPr>
                        <w:rPr/>
                      </w:pPr>
                      <w:r>
                        <w:rPr>
                          <w:sz w:val="32"/>
                          <w:szCs w:val="32"/>
                        </w:rPr>
                        <w:t>Missed last meeting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b/>
          <w:sz w:val="32"/>
        </w:rPr>
        <w:t>Start time:</w:t>
        <w:tab/>
        <w:t xml:space="preserve"> </w:t>
      </w:r>
      <w:r>
        <w:rPr>
          <w:b/>
          <w:sz w:val="32"/>
        </w:rPr>
        <w:t>5:25</w:t>
      </w:r>
      <w:r>
        <w:rPr>
          <w:b/>
          <w:sz w:val="32"/>
        </w:rPr>
        <w:tab/>
        <w:tab/>
        <w:tab/>
        <w:tab/>
        <w:tab/>
        <w:tab/>
        <w:t xml:space="preserve">End time: </w:t>
      </w:r>
      <w:r>
        <w:rPr>
          <w:b/>
          <w:sz w:val="32"/>
        </w:rPr>
        <w:t>5:40</w:t>
      </w:r>
    </w:p>
    <w:tbl>
      <w:tblPr>
        <w:tblStyle w:val="PlainTable1"/>
        <w:tblW w:w="14490" w:type="dxa"/>
        <w:jc w:val="left"/>
        <w:tblInd w:w="-64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70"/>
        <w:gridCol w:w="3299"/>
        <w:gridCol w:w="3660"/>
        <w:gridCol w:w="3660"/>
      </w:tblGrid>
      <w:tr>
        <w:trPr>
          <w:trHeight w:val="53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2435225</wp:posOffset>
                      </wp:positionH>
                      <wp:positionV relativeFrom="paragraph">
                        <wp:posOffset>3442970</wp:posOffset>
                      </wp:positionV>
                      <wp:extent cx="1993265" cy="1292860"/>
                      <wp:effectExtent l="0" t="0" r="0" b="0"/>
                      <wp:wrapNone/>
                      <wp:docPr id="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92600" cy="129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/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Complete templates 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stroked="f" style="position:absolute;margin-left:191.75pt;margin-top:271.1pt;width:156.85pt;height:101.7pt" type="shapetype_202">
                      <v:textbo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Complete templates 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</w:r>
            <w:r>
              <w:rPr>
                <w:b/>
                <w:bCs/>
              </w:rPr>
              <w:t>Member Name (indicate)</w:t>
            </w:r>
          </w:p>
        </w:tc>
        <w:tc>
          <w:tcPr>
            <w:tcW w:w="329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Summary of what was completed since last meeting</w:t>
            </w:r>
          </w:p>
        </w:tc>
        <w:tc>
          <w:tcPr>
            <w:tcW w:w="366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Summary of what is planned to be completed by next meeting</w:t>
            </w:r>
          </w:p>
        </w:tc>
        <w:tc>
          <w:tcPr>
            <w:tcW w:w="366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Summary of what is getting in their way?</w:t>
            </w:r>
          </w:p>
        </w:tc>
      </w:tr>
      <w:tr>
        <w:trPr>
          <w:trHeight w:val="241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54610</wp:posOffset>
                      </wp:positionV>
                      <wp:extent cx="2319020" cy="681355"/>
                      <wp:effectExtent l="0" t="0" r="0" b="0"/>
                      <wp:wrapNone/>
                      <wp:docPr id="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18400" cy="680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/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Robert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stroked="f" style="position:absolute;margin-left:-1.75pt;margin-top:4.3pt;width:182.5pt;height:53.55pt" type="shapetype_202">
                      <v:textbo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Robert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Present from start to end of meeting? </w:t>
              <w:tab/>
              <w:tab/>
              <w:t>YES</w:t>
              <w:tab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Is Scrum Master?</w:t>
              <w:tab/>
            </w:r>
          </w:p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">
                      <wp:simplePos x="0" y="0"/>
                      <wp:positionH relativeFrom="column">
                        <wp:posOffset>2449195</wp:posOffset>
                      </wp:positionH>
                      <wp:positionV relativeFrom="paragraph">
                        <wp:posOffset>303530</wp:posOffset>
                      </wp:positionV>
                      <wp:extent cx="1993265" cy="1292860"/>
                      <wp:effectExtent l="0" t="0" r="0" b="0"/>
                      <wp:wrapNone/>
                      <wp:docPr id="8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92600" cy="129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/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Backend for the product backlog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stroked="f" style="position:absolute;margin-left:192.85pt;margin-top:23.9pt;width:156.85pt;height:101.7pt" type="shapetype_202">
                      <v:textbo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Backend for the product backlog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</w:r>
            <w:r>
              <w:rPr>
                <w:b/>
                <w:bCs/>
              </w:rPr>
              <w:tab/>
              <w:t>YES</w:t>
              <w:tab/>
            </w:r>
          </w:p>
        </w:tc>
        <w:tc>
          <w:tcPr>
            <w:tcW w:w="3299" w:type="dxa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660" w:type="dxa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660" w:type="dxa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417" w:hRule="atLeast"/>
        </w:trPr>
        <w:tc>
          <w:tcPr>
            <w:tcW w:w="38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54610</wp:posOffset>
                      </wp:positionV>
                      <wp:extent cx="2319020" cy="681355"/>
                      <wp:effectExtent l="0" t="0" r="0" b="0"/>
                      <wp:wrapNone/>
                      <wp:docPr id="9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18400" cy="680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/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Andrew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stroked="f" style="position:absolute;margin-left:-1.75pt;margin-top:4.3pt;width:182.5pt;height:53.55pt" type="shapetype_202">
                      <v:textbo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Andrew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Present from start to end of meeting? </w:t>
              <w:tab/>
              <w:tab/>
              <w:t>YES</w:t>
              <w:tab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Is Scrum Master?</w:t>
              <w:tab/>
            </w:r>
          </w:p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>
                      <wp:simplePos x="0" y="0"/>
                      <wp:positionH relativeFrom="column">
                        <wp:posOffset>4670425</wp:posOffset>
                      </wp:positionH>
                      <wp:positionV relativeFrom="paragraph">
                        <wp:posOffset>384175</wp:posOffset>
                      </wp:positionV>
                      <wp:extent cx="1993265" cy="1292860"/>
                      <wp:effectExtent l="0" t="0" r="0" b="0"/>
                      <wp:wrapNone/>
                      <wp:docPr id="10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92600" cy="129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/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Change frontend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stroked="f" style="position:absolute;margin-left:367.75pt;margin-top:30.25pt;width:156.85pt;height:101.7pt" type="shapetype_202">
                      <v:textbo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Change frontend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</w:r>
            <w:r>
              <w:rPr>
                <w:b/>
                <w:bCs/>
              </w:rPr>
              <w:tab/>
              <w:tab/>
              <w:t>NO</w:t>
            </w:r>
          </w:p>
        </w:tc>
        <w:tc>
          <w:tcPr>
            <w:tcW w:w="329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66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66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241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14605</wp:posOffset>
                      </wp:positionV>
                      <wp:extent cx="2319020" cy="681355"/>
                      <wp:effectExtent l="0" t="0" r="0" b="0"/>
                      <wp:wrapNone/>
                      <wp:docPr id="11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18400" cy="680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/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Ocean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stroked="f" style="position:absolute;margin-left:-1.75pt;margin-top:1.15pt;width:182.5pt;height:53.55pt" type="shapetype_202">
                      <v:textbo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Ocean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Present from start to end of meeting? </w:t>
              <w:tab/>
              <w:tab/>
              <w:t>YES</w:t>
              <w:tab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Is Scrum Master?</w:t>
              <w:tab/>
            </w:r>
          </w:p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4">
                      <wp:simplePos x="0" y="0"/>
                      <wp:positionH relativeFrom="column">
                        <wp:posOffset>2425065</wp:posOffset>
                      </wp:positionH>
                      <wp:positionV relativeFrom="paragraph">
                        <wp:posOffset>308610</wp:posOffset>
                      </wp:positionV>
                      <wp:extent cx="1993265" cy="1292860"/>
                      <wp:effectExtent l="0" t="0" r="0" b="0"/>
                      <wp:wrapNone/>
                      <wp:docPr id="12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92600" cy="129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/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Nope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stroked="f" style="position:absolute;margin-left:190.95pt;margin-top:24.3pt;width:156.85pt;height:101.7pt" type="shapetype_202">
                      <v:textbo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Nope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</w:r>
            <w:r>
              <w:rPr>
                <w:b/>
                <w:bCs/>
              </w:rPr>
              <w:tab/>
              <w:tab/>
              <w:t>NO</w:t>
            </w:r>
          </w:p>
        </w:tc>
        <w:tc>
          <w:tcPr>
            <w:tcW w:w="3299" w:type="dxa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660" w:type="dxa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660" w:type="dxa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1898" w:hRule="atLeast"/>
        </w:trPr>
        <w:tc>
          <w:tcPr>
            <w:tcW w:w="38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112395</wp:posOffset>
                      </wp:positionV>
                      <wp:extent cx="2319020" cy="386715"/>
                      <wp:effectExtent l="0" t="0" r="0" b="0"/>
                      <wp:wrapNone/>
                      <wp:docPr id="13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18400" cy="385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/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Scott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stroked="f" style="position:absolute;margin-left:-1.75pt;margin-top:8.85pt;width:182.5pt;height:30.35pt" type="shapetype_202">
                      <v:textbo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Scott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Present from start to end of meeting? </w:t>
              <w:tab/>
              <w:tab/>
              <w:t>YES</w:t>
              <w:tab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Is Scrum Master?</w:t>
              <w:tab/>
            </w:r>
          </w:p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>
                <w:b/>
                <w:bCs/>
              </w:rPr>
              <w:tab/>
              <w:tab/>
              <w:t>NO</w:t>
            </w:r>
          </w:p>
        </w:tc>
        <w:tc>
          <w:tcPr>
            <w:tcW w:w="329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66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66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5840" w:h="12240"/>
      <w:pgMar w:left="1440" w:right="1440" w:header="0" w:top="270" w:footer="0" w:bottom="5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Lucida Sans Unicode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311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1311d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CA7F073.dotm</Template>
  <TotalTime>21</TotalTime>
  <Application>LibreOffice/5.0.6.2$Linux_X86_64 LibreOffice_project/00$Build-2</Application>
  <Paragraphs>18</Paragraphs>
  <Company>CSB/SJU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2017-03-08T23:04:00Z</dcterms:created>
  <dc:creator>Rahal, Imad</dc:creator>
  <dc:language>en-US</dc:language>
  <dcterms:modified xsi:type="dcterms:W3CDTF">2017-03-24T17:43:52Z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CSB/SJU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