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92111C">
        <w:rPr>
          <w:b/>
          <w:sz w:val="32"/>
        </w:rPr>
        <w:t xml:space="preserve"> 04/28</w:t>
      </w:r>
      <w:bookmarkStart w:id="0" w:name="_GoBack"/>
      <w:bookmarkEnd w:id="0"/>
      <w:r w:rsidR="007C09BC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="00E011C9">
        <w:rPr>
          <w:b/>
          <w:sz w:val="32"/>
        </w:rPr>
        <w:t>2h20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E011C9">
        <w:rPr>
          <w:b/>
          <w:sz w:val="32"/>
        </w:rPr>
        <w:t>2h3</w:t>
      </w:r>
      <w:r w:rsidR="00234DCF">
        <w:rPr>
          <w:b/>
          <w:sz w:val="32"/>
        </w:rPr>
        <w:t>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234DCF" w:rsidRDefault="003F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15</w:t>
            </w:r>
          </w:p>
        </w:tc>
        <w:tc>
          <w:tcPr>
            <w:tcW w:w="3660" w:type="dxa"/>
            <w:vAlign w:val="center"/>
          </w:tcPr>
          <w:p w:rsidR="00325239" w:rsidRDefault="003F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17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7C09BC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03406A" w:rsidRDefault="000F6DCE" w:rsidP="0003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325239" w:rsidRDefault="003F2012" w:rsidP="002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15</w:t>
            </w:r>
          </w:p>
        </w:tc>
        <w:tc>
          <w:tcPr>
            <w:tcW w:w="3660" w:type="dxa"/>
            <w:vAlign w:val="center"/>
          </w:tcPr>
          <w:p w:rsidR="00325239" w:rsidRDefault="003F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17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proofErr w:type="gramStart"/>
            <w:r>
              <w:t>Present fro</w:t>
            </w:r>
            <w:r w:rsidR="00E011C9">
              <w:t>m start to end of meeting?</w:t>
            </w:r>
            <w:proofErr w:type="gramEnd"/>
            <w:r w:rsidR="00E011C9">
              <w:t xml:space="preserve"> </w:t>
            </w:r>
            <w:r w:rsidR="00E011C9">
              <w:tab/>
            </w:r>
            <w:r w:rsidR="00E011C9">
              <w:tab/>
            </w:r>
            <w:r>
              <w:tab/>
            </w:r>
            <w:r w:rsidR="00E011C9"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C92043" w:rsidP="002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C92043" w:rsidRDefault="003F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18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3F2012" w:rsidP="002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16</w:t>
            </w:r>
          </w:p>
        </w:tc>
        <w:tc>
          <w:tcPr>
            <w:tcW w:w="3660" w:type="dxa"/>
            <w:vAlign w:val="center"/>
          </w:tcPr>
          <w:p w:rsidR="00325239" w:rsidRDefault="003F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18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3406A"/>
    <w:rsid w:val="000869C4"/>
    <w:rsid w:val="000F6DCE"/>
    <w:rsid w:val="001311DC"/>
    <w:rsid w:val="001A7D42"/>
    <w:rsid w:val="00234DCF"/>
    <w:rsid w:val="00235A88"/>
    <w:rsid w:val="00302655"/>
    <w:rsid w:val="00325239"/>
    <w:rsid w:val="003D3DB9"/>
    <w:rsid w:val="003F2012"/>
    <w:rsid w:val="006B01F3"/>
    <w:rsid w:val="007C09BC"/>
    <w:rsid w:val="00801FAA"/>
    <w:rsid w:val="00846607"/>
    <w:rsid w:val="008D4D0A"/>
    <w:rsid w:val="0092111C"/>
    <w:rsid w:val="009639B7"/>
    <w:rsid w:val="00C92043"/>
    <w:rsid w:val="00E011C9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F756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2A474A6B</Template>
  <TotalTime>16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Scott Jenniges</cp:lastModifiedBy>
  <cp:revision>5</cp:revision>
  <dcterms:created xsi:type="dcterms:W3CDTF">2017-04-28T18:54:00Z</dcterms:created>
  <dcterms:modified xsi:type="dcterms:W3CDTF">2017-05-01T00:19:00Z</dcterms:modified>
</cp:coreProperties>
</file>