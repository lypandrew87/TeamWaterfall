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7C09BC">
        <w:rPr>
          <w:b/>
          <w:sz w:val="32"/>
        </w:rPr>
        <w:t xml:space="preserve"> 03/29/2017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 xml:space="preserve"> </w:t>
      </w:r>
      <w:r w:rsidRPr="001311DC">
        <w:rPr>
          <w:b/>
          <w:sz w:val="32"/>
        </w:rPr>
        <w:tab/>
      </w:r>
      <w:r w:rsidR="000B73B5">
        <w:rPr>
          <w:b/>
          <w:sz w:val="32"/>
        </w:rPr>
        <w:t>11h 20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7C09BC">
        <w:rPr>
          <w:b/>
          <w:sz w:val="32"/>
        </w:rPr>
        <w:t xml:space="preserve"> </w:t>
      </w:r>
      <w:r w:rsidR="000B73B5">
        <w:rPr>
          <w:b/>
          <w:sz w:val="32"/>
        </w:rPr>
        <w:t>11</w:t>
      </w:r>
      <w:r w:rsidR="00C92043">
        <w:rPr>
          <w:b/>
          <w:sz w:val="32"/>
        </w:rPr>
        <w:t>h 35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Ocean</w:t>
            </w:r>
          </w:p>
          <w:p w:rsidR="00325239" w:rsidRDefault="00325239"/>
          <w:p w:rsidR="00325239" w:rsidRDefault="00325239"/>
          <w:p w:rsidR="00325239" w:rsidRDefault="00325239"/>
          <w:p w:rsidR="00325239" w:rsidRDefault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7C09BC">
            <w:r>
              <w:tab/>
              <w:t>YES</w:t>
            </w:r>
          </w:p>
        </w:tc>
        <w:tc>
          <w:tcPr>
            <w:tcW w:w="330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:rsidR="00325239" w:rsidRDefault="00090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 </w:t>
            </w:r>
            <w:r>
              <w:t>next sprint and revie</w:t>
            </w:r>
            <w:r>
              <w:t>w acceptance criteria. Update</w:t>
            </w:r>
            <w:r>
              <w:t xml:space="preserve"> tasks</w:t>
            </w:r>
            <w:r>
              <w:t>.</w:t>
            </w:r>
          </w:p>
        </w:tc>
        <w:tc>
          <w:tcPr>
            <w:tcW w:w="3660" w:type="dxa"/>
            <w:vAlign w:val="center"/>
          </w:tcPr>
          <w:p w:rsidR="00325239" w:rsidRDefault="00090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7C09BC" w:rsidP="00325239">
            <w:r>
              <w:t>Andrew</w:t>
            </w:r>
          </w:p>
          <w:p w:rsidR="00325239" w:rsidRDefault="00325239" w:rsidP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:rsidR="00325239" w:rsidRDefault="00090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next sprint and review acceptance criteria. Update tasks.</w:t>
            </w:r>
          </w:p>
        </w:tc>
        <w:tc>
          <w:tcPr>
            <w:tcW w:w="3660" w:type="dxa"/>
            <w:vAlign w:val="center"/>
          </w:tcPr>
          <w:p w:rsidR="00325239" w:rsidRDefault="00090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C92043" w:rsidRDefault="00C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:rsidR="00C92043" w:rsidRDefault="00090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next sprint and review acceptance criteria. Update tasks.</w:t>
            </w:r>
          </w:p>
        </w:tc>
        <w:tc>
          <w:tcPr>
            <w:tcW w:w="3660" w:type="dxa"/>
            <w:vAlign w:val="center"/>
          </w:tcPr>
          <w:p w:rsidR="00325239" w:rsidRDefault="00090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7C09BC" w:rsidP="00325239">
            <w:r>
              <w:t>Robert</w:t>
            </w:r>
          </w:p>
          <w:p w:rsidR="00325239" w:rsidRDefault="00325239" w:rsidP="00325239"/>
          <w:p w:rsidR="00325239" w:rsidRDefault="00325239" w:rsidP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:rsidR="00325239" w:rsidRDefault="00090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next sprint and review acceptance criteria. Update tasks.</w:t>
            </w:r>
          </w:p>
        </w:tc>
        <w:tc>
          <w:tcPr>
            <w:tcW w:w="3660" w:type="dxa"/>
            <w:vAlign w:val="center"/>
          </w:tcPr>
          <w:p w:rsidR="00325239" w:rsidRDefault="00090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  <w:bookmarkStart w:id="0" w:name="_GoBack"/>
            <w:bookmarkEnd w:id="0"/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0904C9"/>
    <w:rsid w:val="000B73B5"/>
    <w:rsid w:val="001311DC"/>
    <w:rsid w:val="001A7D42"/>
    <w:rsid w:val="00325239"/>
    <w:rsid w:val="007C09BC"/>
    <w:rsid w:val="00801FAA"/>
    <w:rsid w:val="009639B7"/>
    <w:rsid w:val="00C92043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A303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2F7929B</Template>
  <TotalTime>47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Duong Do</cp:lastModifiedBy>
  <cp:revision>6</cp:revision>
  <dcterms:created xsi:type="dcterms:W3CDTF">2017-03-08T23:04:00Z</dcterms:created>
  <dcterms:modified xsi:type="dcterms:W3CDTF">2017-04-13T16:30:00Z</dcterms:modified>
</cp:coreProperties>
</file>