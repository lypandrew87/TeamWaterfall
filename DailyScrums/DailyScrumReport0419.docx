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2A072D">
        <w:rPr>
          <w:b/>
          <w:sz w:val="32"/>
        </w:rPr>
        <w:t xml:space="preserve"> 04/19</w:t>
      </w:r>
      <w:r w:rsidR="00574547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2A072D">
        <w:rPr>
          <w:b/>
          <w:sz w:val="32"/>
        </w:rPr>
        <w:t xml:space="preserve"> 6h30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2A072D">
        <w:rPr>
          <w:b/>
          <w:sz w:val="32"/>
        </w:rPr>
        <w:t xml:space="preserve"> 6h45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772BC1" w:rsidP="003D0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</w:t>
            </w:r>
            <w:r w:rsidR="003D0CD2">
              <w:t xml:space="preserve">on creating task that have not been complete yet. </w:t>
            </w:r>
            <w:r>
              <w:t xml:space="preserve">Worked </w:t>
            </w:r>
            <w:r w:rsidR="003D0CD2">
              <w:t xml:space="preserve">through user story 3 which did not get done in last sprint. 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772BC1" w:rsidP="0077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Going to create task for user story 13 and work on implementing the functionality for it. </w:t>
            </w:r>
          </w:p>
        </w:tc>
        <w:tc>
          <w:tcPr>
            <w:tcW w:w="3660" w:type="dxa"/>
            <w:vAlign w:val="center"/>
          </w:tcPr>
          <w:p w:rsidR="00325239" w:rsidRDefault="0077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Few questions about acceptance criteria that we needed to take about during the meeting. </w:t>
            </w:r>
          </w:p>
        </w:tc>
      </w:tr>
      <w:tr w:rsidR="00772BC1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72BC1" w:rsidRDefault="00772BC1" w:rsidP="00772BC1"/>
          <w:p w:rsidR="00772BC1" w:rsidRDefault="00772BC1" w:rsidP="00772BC1"/>
          <w:p w:rsidR="00772BC1" w:rsidRDefault="00772BC1" w:rsidP="00772BC1">
            <w:r>
              <w:t>Andrew</w:t>
            </w:r>
          </w:p>
          <w:p w:rsidR="00772BC1" w:rsidRDefault="00772BC1" w:rsidP="00772BC1"/>
          <w:p w:rsidR="00772BC1" w:rsidRDefault="00772BC1" w:rsidP="00772BC1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772BC1" w:rsidRDefault="00772BC1" w:rsidP="00772BC1">
            <w:r>
              <w:t>Is Scrum Master?</w:t>
            </w:r>
            <w:r>
              <w:tab/>
            </w:r>
          </w:p>
          <w:p w:rsidR="00772BC1" w:rsidRDefault="00772BC1" w:rsidP="00772BC1">
            <w:r>
              <w:tab/>
              <w:t>YES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Worked</w:t>
            </w:r>
            <w:r>
              <w:t xml:space="preserve"> on creating task that have not been complete yet.</w:t>
            </w:r>
            <w:r>
              <w:t xml:space="preserve"> </w:t>
            </w:r>
            <w:r>
              <w:t xml:space="preserve">Worked </w:t>
            </w:r>
            <w:r>
              <w:t>on user story 1 which did not get done last sprint.</w:t>
            </w:r>
          </w:p>
        </w:tc>
        <w:tc>
          <w:tcPr>
            <w:tcW w:w="3660" w:type="dxa"/>
            <w:vAlign w:val="center"/>
          </w:tcPr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Going to create task for user story 12 and work on implementing the functionality for it. </w:t>
            </w:r>
          </w:p>
        </w:tc>
        <w:tc>
          <w:tcPr>
            <w:tcW w:w="3660" w:type="dxa"/>
            <w:vAlign w:val="center"/>
          </w:tcPr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Few questions about acceptance criteria that we needed to take about during the meeting. </w:t>
            </w:r>
          </w:p>
        </w:tc>
      </w:tr>
      <w:tr w:rsidR="00772BC1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72BC1" w:rsidRDefault="00772BC1" w:rsidP="00772BC1"/>
          <w:p w:rsidR="00772BC1" w:rsidRDefault="00772BC1" w:rsidP="00772BC1">
            <w:r>
              <w:t>Scott</w:t>
            </w:r>
          </w:p>
          <w:p w:rsidR="00772BC1" w:rsidRDefault="00772BC1" w:rsidP="00772BC1"/>
          <w:p w:rsidR="00772BC1" w:rsidRDefault="00772BC1" w:rsidP="00772BC1"/>
          <w:p w:rsidR="00772BC1" w:rsidRDefault="00772BC1" w:rsidP="00772BC1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772BC1" w:rsidRDefault="00772BC1" w:rsidP="00772BC1">
            <w:r>
              <w:t>Is Scrum Master?</w:t>
            </w:r>
            <w:r>
              <w:tab/>
            </w:r>
          </w:p>
          <w:p w:rsidR="00772BC1" w:rsidRDefault="00772BC1" w:rsidP="00772BC1">
            <w:r>
              <w:tab/>
            </w:r>
            <w:r>
              <w:tab/>
              <w:t>NO</w:t>
            </w:r>
            <w:bookmarkStart w:id="0" w:name="_GoBack"/>
            <w:bookmarkEnd w:id="0"/>
          </w:p>
        </w:tc>
        <w:tc>
          <w:tcPr>
            <w:tcW w:w="3300" w:type="dxa"/>
            <w:vAlign w:val="center"/>
          </w:tcPr>
          <w:p w:rsidR="00772BC1" w:rsidRDefault="00772BC1" w:rsidP="0077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Worked on creating task that have not been complete yet. Worked </w:t>
            </w:r>
            <w:r>
              <w:t xml:space="preserve">on finishing User stories 3 which did not get done in last sprint. </w:t>
            </w:r>
          </w:p>
        </w:tc>
        <w:tc>
          <w:tcPr>
            <w:tcW w:w="3660" w:type="dxa"/>
            <w:vAlign w:val="center"/>
          </w:tcPr>
          <w:p w:rsidR="00772BC1" w:rsidRDefault="00772BC1" w:rsidP="0077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72BC1" w:rsidRDefault="00772BC1" w:rsidP="0077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Going to create task for user story 11 and work on implementing the functionality for it. </w:t>
            </w:r>
          </w:p>
        </w:tc>
        <w:tc>
          <w:tcPr>
            <w:tcW w:w="3660" w:type="dxa"/>
            <w:vAlign w:val="center"/>
          </w:tcPr>
          <w:p w:rsidR="00772BC1" w:rsidRDefault="00772BC1" w:rsidP="00772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Few questions about acceptance criteria that we needed to take about during the meeting. </w:t>
            </w:r>
          </w:p>
        </w:tc>
      </w:tr>
      <w:tr w:rsidR="00772BC1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72BC1" w:rsidRDefault="00772BC1" w:rsidP="00772BC1"/>
          <w:p w:rsidR="00772BC1" w:rsidRDefault="00772BC1" w:rsidP="00772BC1"/>
          <w:p w:rsidR="00772BC1" w:rsidRDefault="00772BC1" w:rsidP="00772BC1">
            <w:r>
              <w:t>Robert</w:t>
            </w:r>
          </w:p>
          <w:p w:rsidR="00772BC1" w:rsidRDefault="00772BC1" w:rsidP="00772BC1"/>
          <w:p w:rsidR="00772BC1" w:rsidRDefault="00772BC1" w:rsidP="00772BC1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772BC1" w:rsidRDefault="00772BC1" w:rsidP="00772BC1">
            <w:r>
              <w:t>Is Scrum Master?</w:t>
            </w:r>
            <w:r>
              <w:tab/>
            </w:r>
          </w:p>
          <w:p w:rsidR="00772BC1" w:rsidRDefault="00772BC1" w:rsidP="00772BC1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Worked on testing functionality of user stories that did not get done last sprint. </w:t>
            </w:r>
          </w:p>
        </w:tc>
        <w:tc>
          <w:tcPr>
            <w:tcW w:w="3660" w:type="dxa"/>
            <w:vAlign w:val="center"/>
          </w:tcPr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Going to create task for user story 11 and work on implementing the functionality for it. </w:t>
            </w:r>
          </w:p>
        </w:tc>
        <w:tc>
          <w:tcPr>
            <w:tcW w:w="3660" w:type="dxa"/>
            <w:vAlign w:val="center"/>
          </w:tcPr>
          <w:p w:rsidR="00772BC1" w:rsidRDefault="00772BC1" w:rsidP="00772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Few questions about acceptance criteria that we needed to take about during the meeting. </w:t>
            </w: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2A072D"/>
    <w:rsid w:val="00325239"/>
    <w:rsid w:val="003D0CD2"/>
    <w:rsid w:val="004830F8"/>
    <w:rsid w:val="00574547"/>
    <w:rsid w:val="00772BC1"/>
    <w:rsid w:val="00801FAA"/>
    <w:rsid w:val="009639B7"/>
    <w:rsid w:val="00C82CC6"/>
    <w:rsid w:val="00C91522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Andrew Lyp</cp:lastModifiedBy>
  <cp:revision>2</cp:revision>
  <dcterms:created xsi:type="dcterms:W3CDTF">2017-04-25T13:59:00Z</dcterms:created>
  <dcterms:modified xsi:type="dcterms:W3CDTF">2017-04-25T13:59:00Z</dcterms:modified>
</cp:coreProperties>
</file>