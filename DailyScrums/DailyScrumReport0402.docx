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846607">
        <w:rPr>
          <w:b/>
          <w:sz w:val="32"/>
        </w:rPr>
        <w:t xml:space="preserve"> 04/02</w:t>
      </w:r>
      <w:r w:rsidR="007C09BC">
        <w:rPr>
          <w:b/>
          <w:sz w:val="32"/>
        </w:rPr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 xml:space="preserve"> </w:t>
      </w:r>
      <w:r w:rsidR="003D3DB9">
        <w:rPr>
          <w:b/>
          <w:sz w:val="32"/>
        </w:rPr>
        <w:t>4h46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7C09BC">
        <w:rPr>
          <w:b/>
          <w:sz w:val="32"/>
        </w:rPr>
        <w:t xml:space="preserve"> </w:t>
      </w:r>
      <w:r w:rsidR="003D3DB9">
        <w:rPr>
          <w:b/>
          <w:sz w:val="32"/>
        </w:rPr>
        <w:t>5h01</w:t>
      </w:r>
      <w:bookmarkStart w:id="0" w:name="_GoBack"/>
      <w:bookmarkEnd w:id="0"/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Ocean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7C09BC">
            <w:r>
              <w:tab/>
              <w:t>YES</w:t>
            </w:r>
          </w:p>
        </w:tc>
        <w:tc>
          <w:tcPr>
            <w:tcW w:w="3300" w:type="dxa"/>
            <w:vAlign w:val="center"/>
          </w:tcPr>
          <w:p w:rsidR="00325239" w:rsidRDefault="0084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Looking through the website to check any bug or mistake</w:t>
            </w:r>
          </w:p>
        </w:tc>
        <w:tc>
          <w:tcPr>
            <w:tcW w:w="3660" w:type="dxa"/>
            <w:vAlign w:val="center"/>
          </w:tcPr>
          <w:p w:rsidR="00325239" w:rsidRDefault="0084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review of the sprint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7C09BC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0F6DCE" w:rsidRDefault="000F6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the back end for the stuff,</w:t>
            </w:r>
          </w:p>
          <w:p w:rsidR="00325239" w:rsidRDefault="000F6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with Ocean’s front end </w:t>
            </w:r>
          </w:p>
        </w:tc>
        <w:tc>
          <w:tcPr>
            <w:tcW w:w="3660" w:type="dxa"/>
            <w:vAlign w:val="center"/>
          </w:tcPr>
          <w:p w:rsidR="00325239" w:rsidRDefault="0084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review of the sprint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C92043" w:rsidRDefault="000F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PHP Unite Testing</w:t>
            </w:r>
          </w:p>
        </w:tc>
        <w:tc>
          <w:tcPr>
            <w:tcW w:w="3660" w:type="dxa"/>
            <w:vAlign w:val="center"/>
          </w:tcPr>
          <w:p w:rsidR="00C92043" w:rsidRDefault="0084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review of the sprint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7C09BC" w:rsidP="00325239">
            <w:r>
              <w:t>Robert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0F6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PHP Unite Testing</w:t>
            </w:r>
          </w:p>
        </w:tc>
        <w:tc>
          <w:tcPr>
            <w:tcW w:w="3660" w:type="dxa"/>
            <w:vAlign w:val="center"/>
          </w:tcPr>
          <w:p w:rsidR="00325239" w:rsidRDefault="0084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review of the sprint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0F6DCE"/>
    <w:rsid w:val="001311DC"/>
    <w:rsid w:val="001A7D42"/>
    <w:rsid w:val="00325239"/>
    <w:rsid w:val="003D3DB9"/>
    <w:rsid w:val="007C09BC"/>
    <w:rsid w:val="00801FAA"/>
    <w:rsid w:val="00846607"/>
    <w:rsid w:val="009639B7"/>
    <w:rsid w:val="00C92043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374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86C6B82F</Template>
  <TotalTime>50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Duong Do</cp:lastModifiedBy>
  <cp:revision>9</cp:revision>
  <dcterms:created xsi:type="dcterms:W3CDTF">2017-03-08T23:04:00Z</dcterms:created>
  <dcterms:modified xsi:type="dcterms:W3CDTF">2017-04-02T22:01:00Z</dcterms:modified>
</cp:coreProperties>
</file>