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0E" w:rsidRPr="0025410E" w:rsidRDefault="0025410E" w:rsidP="0025410E">
      <w:pPr>
        <w:spacing w:line="240" w:lineRule="auto"/>
        <w:rPr>
          <w:b/>
          <w:u w:val="single"/>
        </w:rPr>
      </w:pPr>
      <w:r w:rsidRPr="0025410E">
        <w:rPr>
          <w:b/>
          <w:u w:val="single"/>
        </w:rPr>
        <w:t xml:space="preserve">Story 7: </w:t>
      </w:r>
      <w:bookmarkStart w:id="0" w:name="_GoBack"/>
      <w:bookmarkEnd w:id="0"/>
    </w:p>
    <w:p w:rsidR="0025410E" w:rsidRDefault="0025410E" w:rsidP="0025410E">
      <w:pPr>
        <w:spacing w:line="240" w:lineRule="auto"/>
      </w:pPr>
      <w:r>
        <w:t>-Need to add the part about estimation</w:t>
      </w:r>
    </w:p>
    <w:p w:rsidR="0025410E" w:rsidRDefault="0025410E">
      <w:r>
        <w:t>-Might be affected by other new tasks</w:t>
      </w:r>
    </w:p>
    <w:p w:rsidR="0025410E" w:rsidRPr="0025410E" w:rsidRDefault="0025410E">
      <w:pPr>
        <w:rPr>
          <w:b/>
          <w:u w:val="single"/>
        </w:rPr>
      </w:pPr>
      <w:r w:rsidRPr="0025410E">
        <w:rPr>
          <w:b/>
          <w:u w:val="single"/>
        </w:rPr>
        <w:t xml:space="preserve">Story 10: </w:t>
      </w:r>
    </w:p>
    <w:p w:rsidR="0025410E" w:rsidRDefault="0025410E">
      <w:r>
        <w:t>-Not sure why only the top sprint item can be moved</w:t>
      </w:r>
    </w:p>
    <w:p w:rsidR="0025410E" w:rsidRDefault="0025410E">
      <w:r>
        <w:t>-Need clarification on this one</w:t>
      </w:r>
    </w:p>
    <w:p w:rsidR="0025410E" w:rsidRDefault="0025410E" w:rsidP="0025410E">
      <w:pPr>
        <w:rPr>
          <w:b/>
          <w:u w:val="single"/>
        </w:rPr>
      </w:pPr>
      <w:r w:rsidRPr="0025410E">
        <w:rPr>
          <w:b/>
          <w:u w:val="single"/>
        </w:rPr>
        <w:t>Story</w:t>
      </w:r>
      <w:r>
        <w:rPr>
          <w:b/>
          <w:u w:val="single"/>
        </w:rPr>
        <w:t xml:space="preserve"> 11</w:t>
      </w:r>
      <w:r w:rsidRPr="0025410E">
        <w:rPr>
          <w:b/>
          <w:u w:val="single"/>
        </w:rPr>
        <w:t>:</w:t>
      </w:r>
    </w:p>
    <w:p w:rsidR="0025410E" w:rsidRDefault="0025410E" w:rsidP="0025410E">
      <w:r>
        <w:t>-We do not have the functionality to differentiate between dev and PO</w:t>
      </w:r>
    </w:p>
    <w:p w:rsidR="0025410E" w:rsidRDefault="0025410E" w:rsidP="0025410E">
      <w:r>
        <w:t xml:space="preserve">-The type is in the database but we are not checking this to determine functions </w:t>
      </w:r>
    </w:p>
    <w:p w:rsidR="0025410E" w:rsidRDefault="0025410E" w:rsidP="0025410E">
      <w:pPr>
        <w:rPr>
          <w:b/>
          <w:u w:val="single"/>
        </w:rPr>
      </w:pPr>
      <w:r w:rsidRPr="0025410E">
        <w:rPr>
          <w:b/>
          <w:u w:val="single"/>
        </w:rPr>
        <w:t>Story</w:t>
      </w:r>
      <w:r>
        <w:rPr>
          <w:b/>
          <w:u w:val="single"/>
        </w:rPr>
        <w:t xml:space="preserve"> 18</w:t>
      </w:r>
      <w:r w:rsidRPr="0025410E">
        <w:rPr>
          <w:b/>
          <w:u w:val="single"/>
        </w:rPr>
        <w:t>:</w:t>
      </w:r>
    </w:p>
    <w:p w:rsidR="0025410E" w:rsidRDefault="0025410E" w:rsidP="0025410E">
      <w:r>
        <w:t>-Not sure where the progress bar should go</w:t>
      </w:r>
    </w:p>
    <w:p w:rsidR="0025410E" w:rsidRDefault="0025410E" w:rsidP="0025410E">
      <w:r>
        <w:t xml:space="preserve">-Should it be on the user stories in the BL or just the ones committed to the sprint? </w:t>
      </w:r>
    </w:p>
    <w:p w:rsidR="0025410E" w:rsidRDefault="0025410E" w:rsidP="0025410E">
      <w:pPr>
        <w:rPr>
          <w:b/>
          <w:u w:val="single"/>
        </w:rPr>
      </w:pPr>
      <w:r w:rsidRPr="0025410E">
        <w:rPr>
          <w:b/>
          <w:u w:val="single"/>
        </w:rPr>
        <w:t>Story</w:t>
      </w:r>
      <w:r w:rsidR="00B564F5">
        <w:rPr>
          <w:b/>
          <w:u w:val="single"/>
        </w:rPr>
        <w:t xml:space="preserve"> 19</w:t>
      </w:r>
      <w:r w:rsidRPr="0025410E">
        <w:rPr>
          <w:b/>
          <w:u w:val="single"/>
        </w:rPr>
        <w:t>:</w:t>
      </w:r>
    </w:p>
    <w:p w:rsidR="0025410E" w:rsidRDefault="0025410E" w:rsidP="0025410E">
      <w:r>
        <w:t>-No backend to determine PO vs dev</w:t>
      </w:r>
    </w:p>
    <w:p w:rsidR="00B564F5" w:rsidRDefault="00B564F5" w:rsidP="00B564F5">
      <w:pPr>
        <w:rPr>
          <w:b/>
          <w:u w:val="single"/>
        </w:rPr>
      </w:pPr>
      <w:r w:rsidRPr="0025410E">
        <w:rPr>
          <w:b/>
          <w:u w:val="single"/>
        </w:rPr>
        <w:t>Story</w:t>
      </w:r>
      <w:r>
        <w:rPr>
          <w:b/>
          <w:u w:val="single"/>
        </w:rPr>
        <w:t xml:space="preserve"> 21</w:t>
      </w:r>
      <w:r w:rsidRPr="0025410E">
        <w:rPr>
          <w:b/>
          <w:u w:val="single"/>
        </w:rPr>
        <w:t>:</w:t>
      </w:r>
    </w:p>
    <w:p w:rsidR="00B564F5" w:rsidRDefault="00B564F5" w:rsidP="00B564F5">
      <w:r>
        <w:t>-Need to figure out how we are going to search by the time stamp</w:t>
      </w:r>
    </w:p>
    <w:p w:rsidR="00B564F5" w:rsidRDefault="00B564F5" w:rsidP="00B564F5">
      <w:pPr>
        <w:rPr>
          <w:b/>
          <w:u w:val="single"/>
        </w:rPr>
      </w:pPr>
      <w:r>
        <w:rPr>
          <w:b/>
          <w:u w:val="single"/>
        </w:rPr>
        <w:t xml:space="preserve">Story 23: </w:t>
      </w:r>
    </w:p>
    <w:p w:rsidR="00B564F5" w:rsidRDefault="00B564F5" w:rsidP="00B564F5">
      <w:r>
        <w:t xml:space="preserve">-Says that it </w:t>
      </w:r>
      <w:proofErr w:type="gramStart"/>
      <w:r>
        <w:t>is based</w:t>
      </w:r>
      <w:proofErr w:type="gramEnd"/>
      <w:r>
        <w:t xml:space="preserve"> on the user story so we may need to break it down by the user story</w:t>
      </w:r>
    </w:p>
    <w:p w:rsidR="00B564F5" w:rsidRDefault="00B564F5" w:rsidP="00B564F5">
      <w:r>
        <w:t>-Might need to have a button on each user story to view the break up on a different page</w:t>
      </w:r>
    </w:p>
    <w:p w:rsidR="00B564F5" w:rsidRPr="00B564F5" w:rsidRDefault="00B564F5" w:rsidP="00B564F5"/>
    <w:p w:rsidR="00B564F5" w:rsidRDefault="00B564F5" w:rsidP="0025410E"/>
    <w:p w:rsidR="0025410E" w:rsidRPr="0025410E" w:rsidRDefault="0025410E" w:rsidP="0025410E"/>
    <w:p w:rsidR="0025410E" w:rsidRPr="0025410E" w:rsidRDefault="0025410E" w:rsidP="0025410E">
      <w:r w:rsidRPr="0025410E">
        <w:rPr>
          <w:b/>
          <w:u w:val="single"/>
        </w:rPr>
        <w:t xml:space="preserve"> </w:t>
      </w:r>
    </w:p>
    <w:p w:rsidR="0025410E" w:rsidRDefault="0025410E"/>
    <w:p w:rsidR="0025410E" w:rsidRDefault="0025410E"/>
    <w:p w:rsidR="0025410E" w:rsidRDefault="0025410E"/>
    <w:sectPr w:rsidR="0025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0E"/>
    <w:rsid w:val="0025410E"/>
    <w:rsid w:val="00A77FD7"/>
    <w:rsid w:val="00B564F5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A2F7"/>
  <w15:chartTrackingRefBased/>
  <w15:docId w15:val="{162BBEB7-E173-4054-BE7B-C5DA48F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1E847473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Lyp, Andrew M</dc:creator>
  <cp:keywords/>
  <dc:description/>
  <cp:lastModifiedBy>Lyp, Andrew M</cp:lastModifiedBy>
  <cp:revision>1</cp:revision>
  <dcterms:created xsi:type="dcterms:W3CDTF">2017-04-24T18:22:00Z</dcterms:created>
  <dcterms:modified xsi:type="dcterms:W3CDTF">2017-04-24T18:37:00Z</dcterms:modified>
</cp:coreProperties>
</file>